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1.png" ContentType="image/png"/>
  <Override PartName="/word/media/image50.png" ContentType="image/png"/>
  <Override PartName="/word/media/image49.jpeg" ContentType="image/jpeg"/>
  <Override PartName="/word/media/image48.png" ContentType="image/png"/>
  <Override PartName="/word/media/image47.png" ContentType="image/png"/>
  <Override PartName="/word/media/image19.png" ContentType="image/png"/>
  <Override PartName="/word/media/image16.png" ContentType="image/png"/>
  <Override PartName="/word/media/image15.png" ContentType="image/png"/>
  <Override PartName="/word/media/image7.jpeg" ContentType="image/jpeg"/>
  <Override PartName="/word/media/image20.png" ContentType="image/png"/>
  <Override PartName="/word/media/image5.png" ContentType="image/png"/>
  <Override PartName="/word/media/image21.png" ContentType="image/png"/>
  <Override PartName="/word/media/image6.png" ContentType="image/png"/>
  <Override PartName="/word/media/image13.jpeg" ContentType="image/jpeg"/>
  <Override PartName="/word/media/image11.png" ContentType="image/png"/>
  <Override PartName="/word/media/image28.jpeg" ContentType="image/jpeg"/>
  <Override PartName="/word/media/image10.jpeg" ContentType="image/jpeg"/>
  <Override PartName="/word/media/image35.jpeg" ContentType="image/jpeg"/>
  <Override PartName="/word/media/image17.jpeg" ContentType="image/jpeg"/>
  <Override PartName="/word/media/image3.png" ContentType="image/png"/>
  <Override PartName="/word/media/image4.jpeg" ContentType="image/jpeg"/>
  <Override PartName="/word/media/image38.png" ContentType="image/png"/>
  <Override PartName="/word/media/image18.jpeg" ContentType="image/jpeg"/>
  <Override PartName="/word/media/image1.jpeg" ContentType="image/jpeg"/>
  <Override PartName="/word/media/image41.png" ContentType="image/png"/>
  <Override PartName="/word/media/image9.jpeg" ContentType="image/jpeg"/>
  <Override PartName="/word/media/image22.png" ContentType="image/png"/>
  <Override PartName="/word/media/image8.png" ContentType="image/png"/>
  <Override PartName="/word/media/image14.jpeg" ContentType="image/jpeg"/>
  <Override PartName="/word/media/image23.png" ContentType="image/png"/>
  <Override PartName="/word/media/image24.jpeg" ContentType="image/jpeg"/>
  <Override PartName="/word/media/image25.png" ContentType="image/png"/>
  <Override PartName="/word/media/image26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12.png" ContentType="image/png"/>
  <Override PartName="/word/media/image45.jpeg" ContentType="image/jpeg"/>
  <Override PartName="/word/media/image32.png" ContentType="image/png"/>
  <Override PartName="/word/media/image33.png" ContentType="image/png"/>
  <Override PartName="/word/media/image2.jpeg" ContentType="image/jpeg"/>
  <Override PartName="/word/media/image34.jpeg" ContentType="image/jpeg"/>
  <Override PartName="/word/media/image36.png" ContentType="image/png"/>
  <Override PartName="/word/media/image37.png" ContentType="image/png"/>
  <Override PartName="/word/media/image39.jpeg" ContentType="image/jpeg"/>
  <Override PartName="/word/media/image40.png" ContentType="image/png"/>
  <Override PartName="/word/media/image42.jpeg" ContentType="image/jpeg"/>
  <Override PartName="/word/media/image43.png" ContentType="image/png"/>
  <Override PartName="/word/media/image27.jpeg" ContentType="image/jpeg"/>
  <Override PartName="/word/media/image44.png" ContentType="image/png"/>
  <Override PartName="/word/media/image4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Enterprise Comp5204</w:t>
      </w:r>
    </w:p>
    <w:p>
      <w:pPr>
        <w:pStyle w:val="Normal"/>
        <w:rPr/>
      </w:pPr>
      <w:r>
        <w:rPr/>
        <w:t xml:space="preserve">Class Notes/Revision:  </w:t>
        <w:tab/>
        <w:t>Company Structures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3:</w:t>
        <w:tab/>
        <w:t>Company Logos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to perform an Internet search and find/paste the logo images for each the following companies.  Make a list of each one that you “instantly recognised” and those that you knew but had to find a look at to recognise it.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4"/>
        <w:gridCol w:w="4071"/>
      </w:tblGrid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7up 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085975" cy="1952625"/>
                  <wp:effectExtent l="0" t="0" r="0" b="0"/>
                  <wp:docPr id="1" name="rnCODMDBeYmYN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nCODMDBeYmYN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AllBlacks ‘Silver fern”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809875" cy="1628775"/>
                  <wp:effectExtent l="0" t="0" r="0" b="0"/>
                  <wp:docPr id="2" name="dP9Nc4LpU4jp7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P9Nc4LpU4jp7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Adidas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685925" cy="1685925"/>
                  <wp:effectExtent l="0" t="0" r="0" b="0"/>
                  <wp:docPr id="3" name="6DnCAQxFUx50Y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DnCAQxFUx50Y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Alfo Romeo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133600" cy="2143125"/>
                  <wp:effectExtent l="0" t="0" r="0" b="0"/>
                  <wp:docPr id="4" name="MatbRUTAfLlTl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bRUTAfLlTl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676400" cy="1676400"/>
                  <wp:effectExtent l="0" t="0" r="0" b="0"/>
                  <wp:docPr id="5" name="rL9FMyI7ewOxt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L9FMyI7ewOxt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37765" cy="1270000"/>
                  <wp:effectExtent l="0" t="0" r="0" b="0"/>
                  <wp:docPr id="6" name="PZTffVlPoL0aG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ZTffVlPoL0aG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76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ANZ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38400" cy="1028700"/>
                  <wp:effectExtent l="0" t="0" r="0" b="0"/>
                  <wp:docPr id="7" name="PazwV98MULJD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zwV98MULJD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714500" cy="1714500"/>
                  <wp:effectExtent l="0" t="0" r="0" b="0"/>
                  <wp:docPr id="8" name="uCRSJHHopFg-s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CRSJHHopFg-s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Aston Martin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3009900" cy="1076325"/>
                  <wp:effectExtent l="0" t="0" r="0" b="0"/>
                  <wp:docPr id="9" name="v6CFn_gqiNFLx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6CFn_gqiNFLx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Bentley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724025" cy="1724025"/>
                  <wp:effectExtent l="0" t="0" r="0" b="0"/>
                  <wp:docPr id="10" name="mBQyiVXF1GgqM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BQyiVXF1GgqM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to see to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Bing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45385" cy="1038225"/>
                  <wp:effectExtent l="0" t="0" r="0" b="0"/>
                  <wp:docPr id="11" name="LMssBfxSP33C4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MssBfxSP33C4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Blackberry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667000" cy="457200"/>
                  <wp:effectExtent l="0" t="0" r="0" b="0"/>
                  <wp:docPr id="12" name="qN74fXp5S9NgC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N74fXp5S9NgC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85950" cy="1885950"/>
                  <wp:effectExtent l="0" t="0" r="0" b="0"/>
                  <wp:docPr id="13" name="q6wzAPBEfgEX6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6wzAPBEfgEX6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BNZ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95475" cy="1895475"/>
                  <wp:effectExtent l="0" t="0" r="0" b="0"/>
                  <wp:docPr id="14" name="eUor9dfdOva-l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Uor9dfdOva-l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Bugatti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857500" cy="1600200"/>
                  <wp:effectExtent l="0" t="0" r="0" b="0"/>
                  <wp:docPr id="15" name="f_X3pYkm09rT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_X3pYkm09rT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Calvin Klein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45385" cy="1302385"/>
                  <wp:effectExtent l="0" t="0" r="0" b="0"/>
                  <wp:docPr id="16" name="lMtsXUeBoyIdN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MtsXUeBoyIdN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3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Chorus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45385" cy="953770"/>
                  <wp:effectExtent l="0" t="0" r="0" b="0"/>
                  <wp:docPr id="17" name="gtUgmRZNbj7bP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tUgmRZNbj7bP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Chrysler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362200" cy="666750"/>
                  <wp:effectExtent l="0" t="0" r="0" b="0"/>
                  <wp:docPr id="18" name="ydqw5dsnx-xk9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ydqw5dsnx-xk9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to look at to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Cisco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47850" cy="1847850"/>
                  <wp:effectExtent l="0" t="0" r="0" b="0"/>
                  <wp:docPr id="19" name="z3CjuHGk4Y794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z3CjuHGk4Y794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Chanel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52550" cy="1685925"/>
                  <wp:effectExtent l="0" t="0" r="0" b="0"/>
                  <wp:docPr id="20" name="g4B2uT1AASnIU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4B2uT1AASnIU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to look at to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790700" cy="1790700"/>
                  <wp:effectExtent l="0" t="0" r="0" b="0"/>
                  <wp:docPr id="21" name="7LuVSd07CAqtw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LuVSd07CAqtw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Compaq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228725" cy="1228725"/>
                  <wp:effectExtent l="0" t="0" r="0" b="0"/>
                  <wp:docPr id="22" name="PPO0TphrHm8Pu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PO0TphrHm8Pu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looked at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Commonwealth Games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143125" cy="2143125"/>
                  <wp:effectExtent l="0" t="0" r="0" b="0"/>
                  <wp:docPr id="23" name="l_c3hm333W4R6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_c3hm333W4R6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Dell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790700" cy="1790700"/>
                  <wp:effectExtent l="0" t="0" r="0" b="0"/>
                  <wp:docPr id="24" name="5VNH3GpU7RMky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5VNH3GpU7RMky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Danger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524000" cy="1524000"/>
                  <wp:effectExtent l="0" t="0" r="0" b="0"/>
                  <wp:docPr id="25" name="VvbhD5492IDw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vbhD5492IDw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Dior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283460" cy="906780"/>
                  <wp:effectExtent l="0" t="0" r="0" b="0"/>
                  <wp:docPr id="26" name="PXEJE870wYA6F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XEJE870wYA6F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46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Estee Lauder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524000" cy="1524000"/>
                  <wp:effectExtent l="0" t="0" r="0" b="0"/>
                  <wp:docPr id="27" name="hGBqsgfngyRrE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GBqsgfngyRrE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not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86025" cy="1838325"/>
                  <wp:effectExtent l="0" t="0" r="0" b="0"/>
                  <wp:docPr id="28" name="pB0y6_4Y8iaby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B0y6_4Y8iaby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438275" cy="1866900"/>
                  <wp:effectExtent l="0" t="0" r="0" b="0"/>
                  <wp:docPr id="29" name="ap06Xx7-e2g0V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p06Xx7-e2g0V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76425" cy="1876425"/>
                  <wp:effectExtent l="0" t="0" r="0" b="0"/>
                  <wp:docPr id="30" name="vESOgQx7QDx_g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ESOgQx7QDx_g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Fanta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66900" cy="1866900"/>
                  <wp:effectExtent l="0" t="0" r="0" b="0"/>
                  <wp:docPr id="31" name="2Oz140qC-iOc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Oz140qC-iOc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Ferrari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238250" cy="1619250"/>
                  <wp:effectExtent l="0" t="0" r="0" b="0"/>
                  <wp:docPr id="32" name="Pv-DKJsTi0Ssg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v-DKJsTi0Ssg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looked at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aid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45385" cy="1517015"/>
                  <wp:effectExtent l="0" t="0" r="0" b="0"/>
                  <wp:docPr id="33" name="eELHZhsSCU-se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eELHZhsSCU-se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Ford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286000" cy="1295400"/>
                  <wp:effectExtent l="0" t="0" r="0" b="0"/>
                  <wp:docPr id="34" name="lmkAXu7cBPl9E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mkAXu7cBPl9E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Farmers trading company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45385" cy="1134110"/>
                  <wp:effectExtent l="0" t="0" r="0" b="0"/>
                  <wp:docPr id="35" name="wmjHkXpgUI0uF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mjHkXpgUI0uF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143000" cy="419100"/>
                  <wp:effectExtent l="0" t="0" r="0" b="0"/>
                  <wp:docPr id="3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Givenchy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800225" cy="2533650"/>
                  <wp:effectExtent l="0" t="0" r="0" b="0"/>
                  <wp:docPr id="37" name="LKtOeJgizPY3B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LKtOeJgizPY3B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33500" cy="1304925"/>
                  <wp:effectExtent l="0" t="0" r="0" b="0"/>
                  <wp:docPr id="38" name="45RHHSkl67VnG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45RHHSkl67VnG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way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647825" cy="1647825"/>
                  <wp:effectExtent l="0" t="0" r="0" b="0"/>
                  <wp:docPr id="39" name="suOIN4i4eb_K0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uOIN4i4eb_K0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Gucci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354580" cy="1345565"/>
                  <wp:effectExtent l="0" t="0" r="0" b="0"/>
                  <wp:docPr id="40" name="rqBxSqLiWfol8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qBxSqLiWfol8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looked at</w:t>
            </w:r>
          </w:p>
        </w:tc>
      </w:tr>
      <w:tr>
        <w:trPr/>
        <w:tc>
          <w:tcPr>
            <w:tcW w:w="4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Haier</w:t>
            </w:r>
          </w:p>
        </w:tc>
        <w:tc>
          <w:tcPr>
            <w:tcW w:w="40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524000" cy="1524000"/>
                  <wp:effectExtent l="0" t="0" r="0" b="0"/>
                  <wp:docPr id="41" name="XhJhYrCn3XhT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XhJhYrCn3XhT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8"/>
        <w:gridCol w:w="4147"/>
      </w:tblGrid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771650" cy="1828800"/>
                  <wp:effectExtent l="0" t="0" r="0" b="0"/>
                  <wp:docPr id="42" name="nCsMU2_tJ3_Z6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nCsMU2_tJ3_Z6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Honda [ one for the car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different one for the motorbikes]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624965" cy="1624965"/>
                  <wp:effectExtent l="0" t="0" r="0" b="0"/>
                  <wp:docPr id="43" name="EElQu7Xqjwt7E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EElQu7Xqjwt7E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Instantly recognised</w:t>
            </w:r>
            <w:r>
              <w:rPr/>
              <w:drawing>
                <wp:inline distT="0" distB="0" distL="0" distR="0">
                  <wp:extent cx="2219325" cy="1781175"/>
                  <wp:effectExtent l="0" t="0" r="0" b="0"/>
                  <wp:docPr id="44" name="ycRegT90vtsX6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ycRegT90vtsX6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Recognised when I saw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Jeep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355215" cy="1093470"/>
                  <wp:effectExtent l="0" t="0" r="0" b="0"/>
                  <wp:docPr id="45" name="1ANcTAm6xwFH9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1ANcTAm6xwFH9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saw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Kawasaki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220595" cy="1080770"/>
                  <wp:effectExtent l="0" t="0" r="0" b="0"/>
                  <wp:docPr id="46" name="BSWcnsdxm5bEX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BSWcnsdxm5bEX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Levis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524000" cy="1524000"/>
                  <wp:effectExtent l="0" t="0" r="0" b="0"/>
                  <wp:docPr id="47" name="BW3Kp7ebcJMJw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BW3Kp7ebcJMJw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saw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Lockheed Martin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66340" cy="414020"/>
                  <wp:effectExtent l="0" t="0" r="0" b="0"/>
                  <wp:docPr id="48" name="qU4DfJH5hoS8T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qU4DfJH5hoS8T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4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Lord of the rings [ The movie]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38400" cy="1876425"/>
                  <wp:effectExtent l="0" t="0" r="0" b="0"/>
                  <wp:docPr id="49" name="cZZ4BNLolNVOr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cZZ4BNLolNVOr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recognised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Vuitton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533525" cy="1857375"/>
                  <wp:effectExtent l="0" t="0" r="0" b="0"/>
                  <wp:docPr id="50" name="cwtiXZ_-5kxp5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cwtiXZ_-5kxp5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Recognised when I saw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Maserati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457450" cy="1857375"/>
                  <wp:effectExtent l="0" t="0" r="0" b="0"/>
                  <wp:docPr id="51" name="dna-YrmcG9BrWM: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na-YrmcG9BrWM: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Didn’t recognise</w:t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Mazda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McDonalds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Mitsubishi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Mustang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Ngk sparkplugs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Nike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Nissan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007   [The James Bond logo]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Olympic games logo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Revlon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Ralph Lauren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Rolls Royce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RedHat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Samsung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Shiseido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Spark NZ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Suzuki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Telecom NZ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  [the movie]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Toiohomai Institute of Technology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Toshiba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Tesla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The-Warehouse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Trend Micro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Twitter  [ which 2 logos are instantly recognisable]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Yamaha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YSL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Task: Write a paragraph for each of the points below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do the pictures/logos displayed above have significance.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see the logo of a company you know well, what “thoughts” arise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see the logo of a company you know well, what “feelings” arise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Task:  You are to design your own logo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sz w:val="24"/>
          <w:szCs w:val="24"/>
        </w:rPr>
        <w:t>Based on the Initials of your name(s) and some other artwork/colouring/background  create your own logo.  This logo will be used later in the semester when you website create your website.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1d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3d9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098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3d9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008c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TableGrid">
    <w:name w:val="Table Grid"/>
    <w:basedOn w:val="TableNormal"/>
    <w:uiPriority w:val="39"/>
    <w:rsid w:val="002008c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jpe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jpe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jpe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jpe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4D461784.dotm</Template>
  <TotalTime>39</TotalTime>
  <Application>LibreOffice/5.1.6.2$Linux_X86_64 LibreOffice_project/10m0$Build-2</Application>
  <Pages>13</Pages>
  <Words>408</Words>
  <Characters>2353</Characters>
  <CharactersWithSpaces>2629</CharactersWithSpaces>
  <Paragraphs>194</Paragraphs>
  <Company>Bay of Plenty Polytechnic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2017-07-19T02:54:00Z</dcterms:created>
  <dc:creator>Murray Foote</dc:creator>
  <dc:description/>
  <dc:language>en-NZ</dc:language>
  <cp:lastModifiedBy/>
  <cp:lastPrinted>2017-07-19T21:42:00Z</cp:lastPrinted>
  <dcterms:modified xsi:type="dcterms:W3CDTF">2017-07-20T11:03:07Z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Bay of Plenty Polytechnic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